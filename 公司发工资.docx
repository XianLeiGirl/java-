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//父类：</w:t>
      </w:r>
    </w:p>
    <w:p>
      <w:pPr>
        <w:rPr>
          <w:rFonts w:hint="eastAsia"/>
        </w:rPr>
      </w:pPr>
      <w:r>
        <w:rPr>
          <w:rFonts w:hint="eastAsia"/>
        </w:rPr>
        <w:t>package my;</w:t>
      </w:r>
    </w:p>
    <w:p>
      <w:pPr>
        <w:rPr>
          <w:rFonts w:hint="eastAsia"/>
        </w:rPr>
      </w:pPr>
      <w:r>
        <w:rPr>
          <w:rFonts w:hint="eastAsia"/>
        </w:rPr>
        <w:t>public class Employee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salary;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birth;//生日月份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发工资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GetSalary()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//股东类:</w:t>
      </w:r>
    </w:p>
    <w:p>
      <w:pPr>
        <w:rPr>
          <w:rFonts w:hint="eastAsia"/>
        </w:rPr>
      </w:pPr>
      <w:r>
        <w:rPr>
          <w:rFonts w:hint="eastAsia"/>
        </w:rPr>
        <w:t>package my;</w:t>
      </w:r>
    </w:p>
    <w:p>
      <w:pPr>
        <w:rPr>
          <w:rFonts w:hint="eastAsia"/>
        </w:rPr>
      </w:pPr>
      <w:r>
        <w:rPr>
          <w:rFonts w:hint="eastAsia"/>
        </w:rPr>
        <w:t>public class Shareholder extends Employee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share;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Shareholder(String name,double share)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this.name=name;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this.share=share;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//经理类:</w:t>
      </w:r>
    </w:p>
    <w:p>
      <w:pPr>
        <w:rPr>
          <w:rFonts w:hint="eastAsia"/>
        </w:rPr>
      </w:pPr>
      <w:r>
        <w:rPr>
          <w:rFonts w:hint="eastAsia"/>
        </w:rPr>
        <w:t>package my;</w:t>
      </w:r>
    </w:p>
    <w:p>
      <w:pPr>
        <w:rPr>
          <w:rFonts w:hint="eastAsia"/>
        </w:rPr>
      </w:pPr>
      <w:r>
        <w:rPr>
          <w:rFonts w:hint="eastAsia"/>
        </w:rPr>
        <w:t>public class Manager extends Employee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isbirth=false;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isAddSalary=false;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Manager(String name,double salary,int birth)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this.name=name;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this.salary=salary;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this.birth=birth;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GetSalary()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salary=4000;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salary;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奖金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AddSalary()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addsalary=200;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addsalary;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生日发礼物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Present(int month)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if(month==birth)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isbirth=true;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System.out.println("送给"+this.name+"生日礼物");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//员工类:</w:t>
      </w:r>
    </w:p>
    <w:p>
      <w:pPr>
        <w:rPr>
          <w:rFonts w:hint="eastAsia"/>
        </w:rPr>
      </w:pPr>
      <w:r>
        <w:rPr>
          <w:rFonts w:hint="eastAsia"/>
        </w:rPr>
        <w:t>package my;</w:t>
      </w:r>
    </w:p>
    <w:p>
      <w:pPr>
        <w:rPr>
          <w:rFonts w:hint="eastAsia"/>
        </w:rPr>
      </w:pPr>
      <w:r>
        <w:rPr>
          <w:rFonts w:hint="eastAsia"/>
        </w:rPr>
        <w:t>public class Staff extends Employee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isbirth=false;</w:t>
      </w:r>
    </w:p>
    <w:p>
      <w:pPr>
        <w:rPr>
          <w:rFonts w:hint="eastAsia"/>
        </w:rPr>
      </w:pPr>
      <w:r>
        <w:rPr>
          <w:rFonts w:hint="eastAsia"/>
        </w:rPr>
        <w:t xml:space="preserve">    public Staff(String name,double salary,int birth)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this.name=name;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this.salary=salary;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this.birth=birth;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GetSalary()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salary=2000;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salary;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Present(int month)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if(month==birth)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isbirth=true;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System.out.println("送给"+this.name+"生日礼物");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//主函数</w:t>
      </w:r>
    </w:p>
    <w:p>
      <w:pPr>
        <w:rPr>
          <w:rFonts w:hint="eastAsia"/>
        </w:rPr>
      </w:pPr>
      <w:r>
        <w:rPr>
          <w:rFonts w:hint="eastAsia"/>
        </w:rPr>
        <w:t>package my;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  <w:r>
        <w:rPr>
          <w:rFonts w:hint="eastAsia"/>
        </w:rPr>
        <w:t>//import java.util.ArrayList;</w:t>
      </w:r>
    </w:p>
    <w:p>
      <w:pPr>
        <w:rPr>
          <w:rFonts w:hint="eastAsia"/>
        </w:rPr>
      </w:pPr>
      <w:r>
        <w:rPr>
          <w:rFonts w:hint="eastAsia"/>
        </w:rPr>
        <w:t>//import java.util.List;</w:t>
      </w:r>
    </w:p>
    <w:p>
      <w:pPr>
        <w:rPr>
          <w:rFonts w:hint="eastAsia"/>
        </w:rPr>
      </w:pPr>
      <w:r>
        <w:rPr>
          <w:rFonts w:hint="eastAsia"/>
        </w:rPr>
        <w:t>//import java.lang.String;</w:t>
      </w:r>
    </w:p>
    <w:p>
      <w:pPr>
        <w:rPr>
          <w:rFonts w:hint="eastAsia"/>
        </w:rPr>
      </w:pPr>
      <w:r>
        <w:rPr>
          <w:rFonts w:hint="eastAsia"/>
        </w:rPr>
        <w:t>//import java.util.*;</w:t>
      </w:r>
    </w:p>
    <w:p>
      <w:pPr>
        <w:rPr>
          <w:rFonts w:hint="eastAsia"/>
        </w:rPr>
      </w:pPr>
      <w:r>
        <w:rPr>
          <w:rFonts w:hint="eastAsia"/>
        </w:rPr>
        <w:t>import java.util.Random;</w:t>
      </w:r>
    </w:p>
    <w:p>
      <w:pPr>
        <w:rPr>
          <w:rFonts w:hint="eastAsia"/>
        </w:rPr>
      </w:pPr>
      <w:r>
        <w:rPr>
          <w:rFonts w:hint="eastAsia"/>
        </w:rPr>
        <w:t>public class HelloWorld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Staff staff[]=new Staff[2];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staff[0]=new Staff("张三",2000,4);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staff[1]=new Staff("李四",2000,5);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经理表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Manager manager[]=new Manager[2];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manager[0]=new Manager("王五",4000,6);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manager[1]=new Manager("赵六",4000,5);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股东表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Shareholder shareholder[]=new Shareholder[2];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shareholder[0]=new Shareholder("孙王",0.30);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shareholder[1]=new Shareholder("钱多",0.40);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n=staff.length+manager.length+shareholder.length;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recond=new String[n];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对员工、经理表格中的所有人进行生日测试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in=new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System.out.println("输入月份");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month=in.nextInt();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while(month&lt;1||month&gt;12)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System.out.println("请重新输入月份：");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month=in.nextInt();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i=0;i&lt;staff.length;i++)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staff[i].Present(month);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if(staff[i].isbirth)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string=("收到礼物");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recond[i]=month+"月"+staff[i].name+"工资为"+2000+string;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System.out.println(month+"月"+staff[i].name+"工资为"+2000+string);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加奖金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manager[0].AddSalary();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i=0;i&lt;manager.length;i++)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manager[i].Present(month);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if(manager[i].isbirth)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string=("收到礼物");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recond[staff.length+i]=month+"月"+manager[i].name+"工资为"+4000+string;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recond[staff.length]=recond[staff.length]+"奖金为："+200;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Random random=new Random();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总收入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income=random.nextInt(10000)+20000;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System.out.println("总收入为"+income);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总支出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cost=0;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支付的总工资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AllSalary=2000*2+4000*2;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支付的总奖金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AllAddSalary=0;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AllAddSalary=AllAddSalary+manager[0].AddSalary();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cost=AllSalary+AllAddSalary;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profit=income-cost;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System.out.println("总利润为："+profit);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i=0;i&lt;shareholder.length;i++)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ShareholderSalary=profit*shareholder[i].share;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recond[staff.length+manager.length+i]=month+"月"+shareholder[i].name+"工资为"+ShareholderSalary;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System.out.println(recond[i]);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//未实现：查询操作，建数据库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5420" cy="1373505"/>
            <wp:effectExtent l="0" t="0" r="11430" b="17145"/>
            <wp:docPr id="1" name="图片 1" descr="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运行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4F54"/>
    <w:rsid w:val="37FF4F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2018-10-14T12:59:00Z</dcterms:created>
  <dc:creator>藓类少女◐ω◐</dc:creator>
  <cp:lastModifiedBy>藓类少女◐ω◐</cp:lastModifiedBy>
  <dcterms:modified xsi:type="dcterms:W3CDTF">2018-10-14T13:00:29Z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